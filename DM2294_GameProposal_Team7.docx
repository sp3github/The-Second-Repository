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88415555"/>
        <w:docPartObj>
          <w:docPartGallery w:val="Cover Pages"/>
          <w:docPartUnique/>
        </w:docPartObj>
      </w:sdtPr>
      <w:sdtEndPr/>
      <w:sdtContent>
        <w:p w:rsidR="00B20B8E" w:rsidRPr="00355895" w:rsidRDefault="00B20B8E">
          <w:pPr>
            <w:pStyle w:val="Logo"/>
            <w:rPr>
              <w:rFonts w:ascii="Times New Roman" w:hAnsi="Times New Roman" w:cs="Times New Roman"/>
            </w:rPr>
          </w:pPr>
        </w:p>
        <w:p w:rsidR="00B20B8E" w:rsidRPr="00355895" w:rsidRDefault="00B20B8E">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B20B8E" w:rsidRPr="00355895" w:rsidRDefault="00355895">
          <w:pPr>
            <w:rPr>
              <w:rFonts w:ascii="Times New Roman" w:hAnsi="Times New Roman" w:cs="Times New Roman"/>
            </w:rPr>
          </w:pPr>
          <w:r w:rsidRPr="00355895">
            <w:rPr>
              <w:rFonts w:ascii="Times New Roman" w:hAnsi="Times New Roman" w:cs="Times New Roman"/>
              <w:noProof/>
              <w:lang w:eastAsia="en-US"/>
            </w:rPr>
            <mc:AlternateContent>
              <mc:Choice Requires="wps">
                <w:drawing>
                  <wp:anchor distT="45720" distB="45720" distL="114300" distR="114300" simplePos="0" relativeHeight="251672576" behindDoc="0" locked="0" layoutInCell="1" allowOverlap="1" wp14:anchorId="75A0694E" wp14:editId="25F4C069">
                    <wp:simplePos x="0" y="0"/>
                    <wp:positionH relativeFrom="margin">
                      <wp:align>right</wp:align>
                    </wp:positionH>
                    <wp:positionV relativeFrom="paragraph">
                      <wp:posOffset>3777615</wp:posOffset>
                    </wp:positionV>
                    <wp:extent cx="5915025" cy="390525"/>
                    <wp:effectExtent l="0" t="0" r="28575"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0694E" id="_x0000_t202" coordsize="21600,21600" o:spt="202" path="m,l,21600r21600,l21600,xe">
                    <v:stroke joinstyle="miter"/>
                    <v:path gradientshapeok="t" o:connecttype="rect"/>
                  </v:shapetype>
                  <v:shape id="Text Box 2" o:spid="_x0000_s1026" type="#_x0000_t202" style="position:absolute;margin-left:414.55pt;margin-top:297.45pt;width:465.75pt;height:30.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70528" behindDoc="0" locked="0" layoutInCell="1" allowOverlap="1" wp14:anchorId="3986455A" wp14:editId="6F1F52ED">
                    <wp:simplePos x="0" y="0"/>
                    <wp:positionH relativeFrom="margin">
                      <wp:align>right</wp:align>
                    </wp:positionH>
                    <wp:positionV relativeFrom="paragraph">
                      <wp:posOffset>3310890</wp:posOffset>
                    </wp:positionV>
                    <wp:extent cx="5915025" cy="390525"/>
                    <wp:effectExtent l="0" t="0" r="28575" b="2857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455A" id="_x0000_s1027" type="#_x0000_t202" style="position:absolute;margin-left:414.55pt;margin-top:260.7pt;width:465.75pt;height:30.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8480" behindDoc="0" locked="0" layoutInCell="1" allowOverlap="1" wp14:anchorId="1FBD4802" wp14:editId="3B803C95">
                    <wp:simplePos x="0" y="0"/>
                    <wp:positionH relativeFrom="margin">
                      <wp:align>right</wp:align>
                    </wp:positionH>
                    <wp:positionV relativeFrom="paragraph">
                      <wp:posOffset>1557020</wp:posOffset>
                    </wp:positionV>
                    <wp:extent cx="5915025" cy="1647825"/>
                    <wp:effectExtent l="0" t="0" r="28575" b="2857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47825"/>
                            </a:xfrm>
                            <a:prstGeom prst="rect">
                              <a:avLst/>
                            </a:prstGeom>
                            <a:solidFill>
                              <a:schemeClr val="bg1"/>
                            </a:solidFill>
                            <a:ln w="9525">
                              <a:solidFill>
                                <a:schemeClr val="bg1"/>
                              </a:solidFill>
                              <a:miter lim="800000"/>
                              <a:headEnd/>
                              <a:tailEnd/>
                            </a:ln>
                          </wps:spPr>
                          <wps:txb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Shum Weng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Tan Wei Jie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Andy Tay Ming Yew (M) 122257R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4802" id="_x0000_s1028" type="#_x0000_t202" style="position:absolute;margin-left:414.55pt;margin-top:122.6pt;width:465.75pt;height:129.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" fillcolor="white [3212]" strokecolor="white [3212]">
                    <v:textbo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6432" behindDoc="0" locked="0" layoutInCell="1" allowOverlap="1" wp14:anchorId="41A10163" wp14:editId="58BF03F6">
                    <wp:simplePos x="0" y="0"/>
                    <wp:positionH relativeFrom="margin">
                      <wp:align>left</wp:align>
                    </wp:positionH>
                    <wp:positionV relativeFrom="paragraph">
                      <wp:posOffset>1034415</wp:posOffset>
                    </wp:positionV>
                    <wp:extent cx="2354580" cy="522605"/>
                    <wp:effectExtent l="0" t="0" r="22860" b="107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10163" id="_x0000_s1029" type="#_x0000_t202" style="position:absolute;margin-left:0;margin-top:81.45pt;width:185.4pt;height:41.15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" fillcolor="white [3212]" strokecolor="white [3212]">
                    <v:textbox style="mso-fit-shape-to-text:t">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4384" behindDoc="0" locked="0" layoutInCell="1" allowOverlap="1" wp14:anchorId="3307DBC5" wp14:editId="4F86E184">
                    <wp:simplePos x="0" y="0"/>
                    <wp:positionH relativeFrom="margin">
                      <wp:align>center</wp:align>
                    </wp:positionH>
                    <wp:positionV relativeFrom="paragraph">
                      <wp:posOffset>709295</wp:posOffset>
                    </wp:positionV>
                    <wp:extent cx="2354580" cy="522605"/>
                    <wp:effectExtent l="0" t="0" r="22860" b="1079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7DBC5" id="_x0000_s1030" type="#_x0000_t202" style="position:absolute;margin-left:0;margin-top:55.85pt;width:185.4pt;height:41.15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2336" behindDoc="0" locked="0" layoutInCell="1" allowOverlap="1" wp14:anchorId="5F520F0D" wp14:editId="6A185ECE">
                    <wp:simplePos x="0" y="0"/>
                    <wp:positionH relativeFrom="margin">
                      <wp:align>center</wp:align>
                    </wp:positionH>
                    <wp:positionV relativeFrom="paragraph">
                      <wp:posOffset>182880</wp:posOffset>
                    </wp:positionV>
                    <wp:extent cx="2354580" cy="5226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0F0D" id="_x0000_s1031" type="#_x0000_t202" style="position:absolute;margin-left:0;margin-top:14.4pt;width:185.4pt;height:41.15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v:textbox>
                    <w10:wrap type="square" anchorx="margin"/>
                  </v:shape>
                </w:pict>
              </mc:Fallback>
            </mc:AlternateContent>
          </w:r>
          <w:r w:rsidRPr="00355895">
            <w:rPr>
              <w:rFonts w:ascii="Times New Roman" w:hAnsi="Times New Roman" w:cs="Times New Roman"/>
            </w:rPr>
            <w:br w:type="page"/>
          </w:r>
        </w:p>
      </w:sdtContent>
    </w:sdt>
    <w:p w:rsidR="00B20B8E" w:rsidRDefault="00355895">
      <w:pPr>
        <w:pStyle w:val="Heading1"/>
        <w:rPr>
          <w:rFonts w:ascii="Times New Roman" w:hAnsi="Times New Roman" w:cs="Times New Roman"/>
        </w:rPr>
      </w:pPr>
      <w:r w:rsidRPr="00355895">
        <w:rPr>
          <w:rFonts w:ascii="Times New Roman" w:hAnsi="Times New Roman" w:cs="Times New Roman"/>
        </w:rPr>
        <w:lastRenderedPageBreak/>
        <w:t>G</w:t>
      </w:r>
      <w:r w:rsidR="0013418A">
        <w:rPr>
          <w:rFonts w:ascii="Times New Roman" w:hAnsi="Times New Roman" w:cs="Times New Roman"/>
        </w:rPr>
        <w:t>ame</w:t>
      </w:r>
    </w:p>
    <w:p w:rsidR="0013418A" w:rsidRPr="0013418A" w:rsidRDefault="0013418A" w:rsidP="0013418A">
      <w:pPr>
        <w:pStyle w:val="Heading2"/>
        <w:rPr>
          <w:rFonts w:ascii="Times New Roman" w:hAnsi="Times New Roman" w:cs="Times New Roman"/>
        </w:rPr>
      </w:pPr>
      <w:r>
        <w:rPr>
          <w:rFonts w:ascii="Times New Roman" w:hAnsi="Times New Roman" w:cs="Times New Roman"/>
        </w:rPr>
        <w:t>Game Idea</w:t>
      </w:r>
    </w:p>
    <w:p w:rsidR="00B20B8E" w:rsidRPr="00355895" w:rsidRDefault="00355895">
      <w:pPr>
        <w:rPr>
          <w:rFonts w:ascii="Times New Roman" w:hAnsi="Times New Roman" w:cs="Times New Roman"/>
          <w:sz w:val="24"/>
          <w:szCs w:val="24"/>
        </w:rPr>
      </w:pPr>
      <w:r w:rsidRPr="00355895">
        <w:rPr>
          <w:rFonts w:ascii="Times New Roman" w:hAnsi="Times New Roman" w:cs="Times New Roman"/>
          <w:sz w:val="24"/>
          <w:szCs w:val="24"/>
        </w:rPr>
        <w:t xml:space="preserve">A 2D top down scrolling game, to raise awareness of anti-gambling. The player must defeat zombies (which are gambling addictions) in order to get rid of their gambling habit. However, there will be temptations along the way where players have to decide if they want to gamble or not. If they do decide to gamble, there will be consequences. </w:t>
      </w:r>
      <w:r w:rsidR="009957A5">
        <w:rPr>
          <w:rFonts w:ascii="Times New Roman" w:hAnsi="Times New Roman" w:cs="Times New Roman"/>
          <w:sz w:val="24"/>
          <w:szCs w:val="24"/>
        </w:rPr>
        <w:t>The player will start with a certain amount of money, and if the gamblers reach him, they will rob him of his money. When his money becomes 0, the player would lose. If the player gets rid of the gamblers, he will gain some money.</w:t>
      </w:r>
    </w:p>
    <w:p w:rsidR="00B20B8E" w:rsidRPr="00355895" w:rsidRDefault="00355895">
      <w:pPr>
        <w:pStyle w:val="Heading2"/>
        <w:rPr>
          <w:rFonts w:ascii="Times New Roman" w:hAnsi="Times New Roman" w:cs="Times New Roman"/>
        </w:rPr>
      </w:pPr>
      <w:r w:rsidRPr="00355895">
        <w:rPr>
          <w:rFonts w:ascii="Times New Roman" w:hAnsi="Times New Roman" w:cs="Times New Roman"/>
        </w:rPr>
        <w:t>Storyline</w:t>
      </w:r>
    </w:p>
    <w:p w:rsidR="00B20B8E" w:rsidRDefault="00C23026">
      <w:pPr>
        <w:rPr>
          <w:rFonts w:ascii="Times New Roman" w:hAnsi="Times New Roman" w:cs="Times New Roman"/>
          <w:sz w:val="24"/>
          <w:szCs w:val="24"/>
        </w:rPr>
      </w:pPr>
      <w:sdt>
        <w:sdtPr>
          <w:rPr>
            <w:rFonts w:ascii="Times New Roman" w:hAnsi="Times New Roman" w:cs="Times New Roman"/>
          </w:rPr>
          <w:id w:val="1868870122"/>
          <w:placeholder>
            <w:docPart w:val="434020456F99416698C029332253E95A"/>
          </w:placeholder>
          <w15:appearance w15:val="hidden"/>
        </w:sdtPr>
        <w:sdtEndPr/>
        <w:sdtContent>
          <w:r w:rsidR="0013418A">
            <w:rPr>
              <w:rFonts w:ascii="Times New Roman" w:hAnsi="Times New Roman" w:cs="Times New Roman"/>
              <w:sz w:val="24"/>
              <w:szCs w:val="24"/>
            </w:rPr>
            <w:t>Henry, a gambling addict</w:t>
          </w:r>
        </w:sdtContent>
      </w:sdt>
      <w:r w:rsidR="0013418A">
        <w:rPr>
          <w:rFonts w:ascii="Times New Roman" w:hAnsi="Times New Roman" w:cs="Times New Roman"/>
        </w:rPr>
        <w:t xml:space="preserve"> </w:t>
      </w:r>
      <w:r w:rsidR="0013418A">
        <w:rPr>
          <w:rFonts w:ascii="Times New Roman" w:hAnsi="Times New Roman" w:cs="Times New Roman"/>
          <w:sz w:val="24"/>
          <w:szCs w:val="24"/>
        </w:rPr>
        <w:t xml:space="preserve">often has nightmares. Today, he’ll experience a nightmare so drastic that it could change his life forever. He dreamt of zombies attacking him due to the fact that he gambles and the zombies feed him with addiction. However, he felt sick when the zombies fed him with addiction, so he decided to kill them. He felt more powerful as he get rid of his addiction. But it came to a point where he has to decide to gamble again. Henry, couldn’t help but to gamble, and there came the consequences. The zombies attacked his family instead and all Henry could do was to stop his gambling addiction. </w:t>
      </w:r>
      <w:r w:rsidR="009957A5">
        <w:rPr>
          <w:rFonts w:ascii="Times New Roman" w:hAnsi="Times New Roman" w:cs="Times New Roman"/>
          <w:sz w:val="24"/>
          <w:szCs w:val="24"/>
        </w:rPr>
        <w:br/>
      </w:r>
    </w:p>
    <w:p w:rsidR="009957A5" w:rsidRPr="009957A5" w:rsidRDefault="009957A5" w:rsidP="009957A5">
      <w:pPr>
        <w:rPr>
          <w:rFonts w:ascii="Times New Roman" w:hAnsi="Times New Roman" w:cs="Times New Roman"/>
          <w:sz w:val="24"/>
          <w:szCs w:val="24"/>
        </w:rPr>
      </w:pPr>
      <w:r>
        <w:rPr>
          <w:rFonts w:ascii="Times New Roman" w:hAnsi="Times New Roman" w:cs="Times New Roman"/>
          <w:b/>
          <w:sz w:val="24"/>
          <w:szCs w:val="24"/>
        </w:rPr>
        <w:t>Game Features:</w:t>
      </w:r>
      <w:r>
        <w:rPr>
          <w:rFonts w:ascii="Times New Roman" w:hAnsi="Times New Roman" w:cs="Times New Roman"/>
          <w:sz w:val="24"/>
          <w:szCs w:val="24"/>
        </w:rPr>
        <w:br/>
        <w:t>-- 2D Shooter</w:t>
      </w:r>
      <w:r>
        <w:rPr>
          <w:rFonts w:ascii="Times New Roman" w:hAnsi="Times New Roman" w:cs="Times New Roman"/>
          <w:sz w:val="24"/>
          <w:szCs w:val="24"/>
        </w:rPr>
        <w:br/>
        <w:t>-- Randomised position zombies.</w:t>
      </w:r>
      <w:r>
        <w:rPr>
          <w:rFonts w:ascii="Times New Roman" w:hAnsi="Times New Roman" w:cs="Times New Roman"/>
          <w:sz w:val="24"/>
          <w:szCs w:val="24"/>
        </w:rPr>
        <w:br/>
        <w:t>--Load obstacles from file</w:t>
      </w:r>
      <w:r>
        <w:rPr>
          <w:rFonts w:ascii="Times New Roman" w:hAnsi="Times New Roman" w:cs="Times New Roman"/>
          <w:sz w:val="24"/>
          <w:szCs w:val="24"/>
        </w:rPr>
        <w:br/>
        <w:t>--Three different types of zombies</w:t>
      </w:r>
      <w:r>
        <w:rPr>
          <w:rFonts w:ascii="Times New Roman" w:hAnsi="Times New Roman" w:cs="Times New Roman"/>
          <w:sz w:val="24"/>
          <w:szCs w:val="24"/>
        </w:rPr>
        <w:br/>
        <w:t>--Zombie AI.</w:t>
      </w:r>
      <w:r>
        <w:rPr>
          <w:rFonts w:ascii="Times New Roman" w:hAnsi="Times New Roman" w:cs="Times New Roman"/>
          <w:sz w:val="24"/>
          <w:szCs w:val="24"/>
        </w:rPr>
        <w:br/>
        <w:t>--Death by player would result in a ‘player’ zombie.</w:t>
      </w:r>
      <w:r>
        <w:rPr>
          <w:rFonts w:ascii="Times New Roman" w:hAnsi="Times New Roman" w:cs="Times New Roman"/>
          <w:sz w:val="24"/>
          <w:szCs w:val="24"/>
        </w:rPr>
        <w:br/>
        <w:t>--Risking points gameplay</w:t>
      </w:r>
      <w:r>
        <w:rPr>
          <w:rFonts w:ascii="Times New Roman" w:hAnsi="Times New Roman" w:cs="Times New Roman"/>
          <w:sz w:val="24"/>
          <w:szCs w:val="24"/>
        </w:rPr>
        <w:br/>
        <w:t>-- Three different guns</w:t>
      </w:r>
      <w:r>
        <w:rPr>
          <w:rFonts w:ascii="Times New Roman" w:hAnsi="Times New Roman" w:cs="Times New Roman"/>
          <w:sz w:val="24"/>
          <w:szCs w:val="24"/>
        </w:rPr>
        <w:br/>
        <w:t>--Three different items</w:t>
      </w:r>
      <w:r>
        <w:rPr>
          <w:rFonts w:ascii="Times New Roman" w:hAnsi="Times New Roman" w:cs="Times New Roman"/>
          <w:sz w:val="24"/>
          <w:szCs w:val="24"/>
        </w:rPr>
        <w:br/>
        <w:t>--Four levels</w:t>
      </w:r>
      <w:r>
        <w:rPr>
          <w:rFonts w:ascii="Times New Roman" w:hAnsi="Times New Roman" w:cs="Times New Roman"/>
          <w:sz w:val="24"/>
          <w:szCs w:val="24"/>
        </w:rPr>
        <w:br/>
        <w:t>--</w:t>
      </w:r>
    </w:p>
    <w:p w:rsidR="00B20B8E" w:rsidRPr="00355895" w:rsidRDefault="0013418A">
      <w:pPr>
        <w:pStyle w:val="Heading2"/>
        <w:rPr>
          <w:rFonts w:ascii="Times New Roman" w:hAnsi="Times New Roman" w:cs="Times New Roman"/>
        </w:rPr>
      </w:pPr>
      <w:r>
        <w:rPr>
          <w:rFonts w:ascii="Times New Roman" w:hAnsi="Times New Roman" w:cs="Times New Roman"/>
        </w:rPr>
        <w:t>Features</w:t>
      </w:r>
    </w:p>
    <w:p w:rsidR="00B20B8E" w:rsidRDefault="00545B6D" w:rsidP="0013418A">
      <w:pPr>
        <w:rPr>
          <w:rFonts w:ascii="Times New Roman" w:hAnsi="Times New Roman" w:cs="Times New Roman"/>
          <w:sz w:val="24"/>
          <w:szCs w:val="24"/>
        </w:rPr>
      </w:pPr>
      <w:r>
        <w:rPr>
          <w:rFonts w:ascii="Times New Roman" w:hAnsi="Times New Roman" w:cs="Times New Roman"/>
          <w:sz w:val="24"/>
          <w:szCs w:val="24"/>
        </w:rPr>
        <w:t>Shum Weng Sang (M) 132067D: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MVC Based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Entity Class</w:t>
      </w:r>
    </w:p>
    <w:p w:rsidR="008A5E9F" w:rsidRDefault="008A5E9F" w:rsidP="0013418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 Class</w:t>
      </w:r>
      <w:bookmarkStart w:id="0" w:name="_GoBack"/>
      <w:bookmarkEnd w:id="0"/>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Map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Collision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w:t>
      </w:r>
    </w:p>
    <w:p w:rsidR="0013418A" w:rsidRDefault="0013418A" w:rsidP="00C273D4">
      <w:pPr>
        <w:ind w:left="5040" w:hanging="5040"/>
        <w:rPr>
          <w:rFonts w:ascii="Times New Roman" w:hAnsi="Times New Roman" w:cs="Times New Roman"/>
          <w:sz w:val="24"/>
          <w:szCs w:val="24"/>
        </w:rPr>
      </w:pPr>
      <w:r>
        <w:rPr>
          <w:rFonts w:ascii="Times New Roman" w:hAnsi="Times New Roman" w:cs="Times New Roman"/>
          <w:sz w:val="24"/>
          <w:szCs w:val="24"/>
        </w:rPr>
        <w:t>Tan Wei Jie (M) 133060P:</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ab/>
        <w:t>-</w:t>
      </w:r>
      <w:r w:rsidR="00545B6D">
        <w:rPr>
          <w:rFonts w:ascii="Times New Roman" w:hAnsi="Times New Roman" w:cs="Times New Roman"/>
          <w:sz w:val="24"/>
          <w:szCs w:val="24"/>
        </w:rPr>
        <w:t xml:space="preserve">AI Class (Normal, </w:t>
      </w:r>
    </w:p>
    <w:p w:rsidR="00C273D4" w:rsidRDefault="00C273D4" w:rsidP="00C273D4">
      <w:pPr>
        <w:ind w:left="5040" w:hanging="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(Fast, slow zombie)</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Gun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Obstacle Class</w:t>
      </w:r>
    </w:p>
    <w:p w:rsidR="008F387E" w:rsidRDefault="008F387E" w:rsidP="008F387E">
      <w:pPr>
        <w:rPr>
          <w:rFonts w:ascii="Times New Roman" w:hAnsi="Times New Roman" w:cs="Times New Roman"/>
          <w:sz w:val="24"/>
          <w:szCs w:val="24"/>
        </w:rPr>
      </w:pPr>
      <w:r>
        <w:rPr>
          <w:rFonts w:ascii="Times New Roman" w:hAnsi="Times New Roman" w:cs="Times New Roman"/>
          <w:sz w:val="24"/>
          <w:szCs w:val="24"/>
        </w:rPr>
        <w:t>---------------------------------------------------------------------------------------------------------------------</w:t>
      </w:r>
    </w:p>
    <w:p w:rsidR="008F387E" w:rsidRDefault="008F387E" w:rsidP="0013418A">
      <w:pPr>
        <w:rPr>
          <w:rFonts w:ascii="Times New Roman" w:hAnsi="Times New Roman" w:cs="Times New Roman"/>
          <w:sz w:val="24"/>
          <w:szCs w:val="24"/>
        </w:rPr>
      </w:pP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Leong Wan Wen (F) 131227S:</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 xml:space="preserve">Item Class </w:t>
      </w:r>
      <w:r w:rsidR="00C273D4">
        <w:rPr>
          <w:rFonts w:ascii="Times New Roman" w:hAnsi="Times New Roman" w:cs="Times New Roman"/>
          <w:sz w:val="24"/>
          <w:szCs w:val="24"/>
        </w:rPr>
        <w:t>(Health,</w:t>
      </w:r>
    </w:p>
    <w:p w:rsidR="00C273D4" w:rsidRDefault="00C273D4"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(Ammo, slowdown)</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Time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sidR="00171A96">
        <w:rPr>
          <w:rFonts w:ascii="Times New Roman" w:hAnsi="Times New Roman" w:cs="Times New Roman"/>
          <w:sz w:val="24"/>
          <w:szCs w:val="24"/>
        </w:rPr>
        <w:t>Money</w:t>
      </w:r>
      <w:r>
        <w:rPr>
          <w:rFonts w:ascii="Times New Roman" w:hAnsi="Times New Roman" w:cs="Times New Roman"/>
          <w:sz w:val="24"/>
          <w:szCs w:val="24"/>
        </w:rPr>
        <w:t xml:space="preserve"> Class</w:t>
      </w:r>
    </w:p>
    <w:p w:rsidR="00545B6D" w:rsidRDefault="008F387E" w:rsidP="0013418A">
      <w:pPr>
        <w:rPr>
          <w:rFonts w:ascii="Times New Roman" w:hAnsi="Times New Roman" w:cs="Times New Roman"/>
          <w:sz w:val="24"/>
          <w:szCs w:val="24"/>
        </w:rPr>
      </w:pPr>
      <w:r>
        <w:rPr>
          <w:rFonts w:ascii="Times New Roman" w:hAnsi="Times New Roman" w:cs="Times New Roman"/>
          <w:sz w:val="24"/>
          <w:szCs w:val="24"/>
        </w:rPr>
        <w:t>---------------------------------------------------------------------------------------------------------------------</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Andy Tay Ming Yew (M) 122257R:</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Sound</w:t>
      </w:r>
      <w:r w:rsidR="001B3163">
        <w:rPr>
          <w:rFonts w:ascii="Times New Roman" w:hAnsi="Times New Roman" w:cs="Times New Roman"/>
          <w:sz w:val="24"/>
          <w:szCs w:val="24"/>
        </w:rPr>
        <w:t xml:space="preserve"> Class</w:t>
      </w:r>
      <w:r w:rsidR="00545B6D">
        <w:rPr>
          <w:rFonts w:ascii="Times New Roman" w:hAnsi="Times New Roman" w:cs="Times New Roman"/>
          <w:sz w:val="24"/>
          <w:szCs w:val="24"/>
        </w:rPr>
        <w:t xml:space="preserve"> </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LoadTGA class</w:t>
      </w:r>
    </w:p>
    <w:p w:rsidR="008F387E" w:rsidRPr="0013418A" w:rsidRDefault="008F387E"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UI</w:t>
      </w:r>
      <w:r w:rsidR="00C273D4">
        <w:rPr>
          <w:rFonts w:ascii="Times New Roman" w:hAnsi="Times New Roman" w:cs="Times New Roman"/>
          <w:sz w:val="24"/>
          <w:szCs w:val="24"/>
        </w:rPr>
        <w:t>/HUD</w:t>
      </w:r>
      <w:r>
        <w:rPr>
          <w:rFonts w:ascii="Times New Roman" w:hAnsi="Times New Roman" w:cs="Times New Roman"/>
          <w:sz w:val="24"/>
          <w:szCs w:val="24"/>
        </w:rPr>
        <w:t xml:space="preserve"> Class</w:t>
      </w:r>
    </w:p>
    <w:sectPr w:rsidR="008F387E" w:rsidRPr="0013418A">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26" w:rsidRDefault="00C23026">
      <w:pPr>
        <w:spacing w:after="0" w:line="240" w:lineRule="auto"/>
      </w:pPr>
      <w:r>
        <w:separator/>
      </w:r>
    </w:p>
  </w:endnote>
  <w:endnote w:type="continuationSeparator" w:id="0">
    <w:p w:rsidR="00C23026" w:rsidRDefault="00C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10195"/>
      <w:docPartObj>
        <w:docPartGallery w:val="Page Numbers (Bottom of Page)"/>
        <w:docPartUnique/>
      </w:docPartObj>
    </w:sdtPr>
    <w:sdtEndPr>
      <w:rPr>
        <w:noProof/>
      </w:rPr>
    </w:sdtEndPr>
    <w:sdtContent>
      <w:p w:rsidR="00171A96" w:rsidRDefault="00171A96">
        <w:pPr>
          <w:pStyle w:val="Footer"/>
          <w:jc w:val="right"/>
        </w:pPr>
        <w:r>
          <w:fldChar w:fldCharType="begin"/>
        </w:r>
        <w:r>
          <w:instrText xml:space="preserve"> PAGE   \* MERGEFORMAT </w:instrText>
        </w:r>
        <w:r>
          <w:fldChar w:fldCharType="separate"/>
        </w:r>
        <w:r w:rsidR="008A5E9F">
          <w:rPr>
            <w:noProof/>
          </w:rPr>
          <w:t>1</w:t>
        </w:r>
        <w:r>
          <w:rPr>
            <w:noProof/>
          </w:rPr>
          <w:fldChar w:fldCharType="end"/>
        </w:r>
      </w:p>
    </w:sdtContent>
  </w:sdt>
  <w:p w:rsidR="00171A96" w:rsidRDefault="00171A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26" w:rsidRDefault="00C23026">
      <w:pPr>
        <w:spacing w:after="0" w:line="240" w:lineRule="auto"/>
      </w:pPr>
      <w:r>
        <w:separator/>
      </w:r>
    </w:p>
  </w:footnote>
  <w:footnote w:type="continuationSeparator" w:id="0">
    <w:p w:rsidR="00C23026" w:rsidRDefault="00C230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94A32"/>
    <w:multiLevelType w:val="hybridMultilevel"/>
    <w:tmpl w:val="DC8C7DBE"/>
    <w:lvl w:ilvl="0" w:tplc="DBCCC0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53CA9"/>
    <w:multiLevelType w:val="hybridMultilevel"/>
    <w:tmpl w:val="8C9E362E"/>
    <w:lvl w:ilvl="0" w:tplc="0874B8D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95"/>
    <w:rsid w:val="0013418A"/>
    <w:rsid w:val="00171A96"/>
    <w:rsid w:val="001B3163"/>
    <w:rsid w:val="002D2EF8"/>
    <w:rsid w:val="00355895"/>
    <w:rsid w:val="00485587"/>
    <w:rsid w:val="00545B6D"/>
    <w:rsid w:val="006A4AD9"/>
    <w:rsid w:val="006D6444"/>
    <w:rsid w:val="008A5E9F"/>
    <w:rsid w:val="008F387E"/>
    <w:rsid w:val="009957A5"/>
    <w:rsid w:val="00B20B8E"/>
    <w:rsid w:val="00C23026"/>
    <w:rsid w:val="00C273D4"/>
    <w:rsid w:val="00DC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C0CCCB2-5471-4C27-82C5-86E39458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99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39\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4020456F99416698C029332253E95A"/>
        <w:category>
          <w:name w:val="General"/>
          <w:gallery w:val="placeholder"/>
        </w:category>
        <w:types>
          <w:type w:val="bbPlcHdr"/>
        </w:types>
        <w:behaviors>
          <w:behavior w:val="content"/>
        </w:behaviors>
        <w:guid w:val="{7EA82B1E-CFCA-487B-9844-FA9BDE8A3DC3}"/>
      </w:docPartPr>
      <w:docPartBody>
        <w:p w:rsidR="008132F1" w:rsidRDefault="00A447E3">
          <w:pPr>
            <w:pStyle w:val="434020456F99416698C029332253E95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E3"/>
    <w:rsid w:val="008132F1"/>
    <w:rsid w:val="00A447E3"/>
    <w:rsid w:val="00CD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020456F99416698C029332253E95A">
    <w:name w:val="434020456F99416698C029332253E95A"/>
  </w:style>
  <w:style w:type="paragraph" w:customStyle="1" w:styleId="9D5960690447400F8C5B1520F1B0A1FA">
    <w:name w:val="9D5960690447400F8C5B1520F1B0A1FA"/>
  </w:style>
  <w:style w:type="paragraph" w:customStyle="1" w:styleId="CBE0ABC8FFCD44B78A249A524EA4719C">
    <w:name w:val="CBE0ABC8FFCD44B78A249A524EA4719C"/>
  </w:style>
  <w:style w:type="paragraph" w:customStyle="1" w:styleId="586DF52967EA4CB18422EB1D0F2B24B1">
    <w:name w:val="586DF52967EA4CB18422EB1D0F2B24B1"/>
  </w:style>
  <w:style w:type="paragraph" w:customStyle="1" w:styleId="24B7F964F7734B65805813CF02F551BA">
    <w:name w:val="24B7F964F7734B65805813CF02F551BA"/>
  </w:style>
  <w:style w:type="paragraph" w:customStyle="1" w:styleId="303C12430B6741629333E3512086CCB4">
    <w:name w:val="303C12430B6741629333E3512086CCB4"/>
  </w:style>
  <w:style w:type="paragraph" w:customStyle="1" w:styleId="4DC79DFA37A545029C8E28DF333749B7">
    <w:name w:val="4DC79DFA37A545029C8E28DF333749B7"/>
  </w:style>
  <w:style w:type="paragraph" w:customStyle="1" w:styleId="23902B8CFDEA4D7CAA2E6FCF784538C1">
    <w:name w:val="23902B8CFDEA4D7CAA2E6FCF784538C1"/>
  </w:style>
  <w:style w:type="paragraph" w:customStyle="1" w:styleId="16D87DB0352346AA9E0D6198E5173686">
    <w:name w:val="16D87DB0352346AA9E0D6198E5173686"/>
  </w:style>
  <w:style w:type="paragraph" w:customStyle="1" w:styleId="3957AFF4A29B4582B52162D7149B1887">
    <w:name w:val="3957AFF4A29B4582B52162D7149B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2875EC4-0909-4C94-8457-F21694BC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152</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DM2294 GAME Prototype Project</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DM2294 GAME Prototype Project</dc:title>
  <dc:subject/>
  <dc:creator>l639</dc:creator>
  <cp:keywords/>
  <dc:description/>
  <cp:lastModifiedBy>l639</cp:lastModifiedBy>
  <cp:revision>7</cp:revision>
  <dcterms:created xsi:type="dcterms:W3CDTF">2014-08-18T02:58:00Z</dcterms:created>
  <dcterms:modified xsi:type="dcterms:W3CDTF">2014-08-18T07:21:00Z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